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5"/>
      </w:tblGrid>
      <w:tr w:rsidR="00E67862" w:rsidRPr="0013208E" w:rsidTr="002A43C8">
        <w:trPr>
          <w:trHeight w:val="1889"/>
        </w:trPr>
        <w:tc>
          <w:tcPr>
            <w:tcW w:w="10225" w:type="dxa"/>
            <w:shd w:val="clear" w:color="auto" w:fill="auto"/>
          </w:tcPr>
          <w:p w:rsidR="00E67862" w:rsidRPr="0013208E" w:rsidRDefault="00E67862" w:rsidP="007F33FF">
            <w:pPr>
              <w:tabs>
                <w:tab w:val="left" w:pos="2794"/>
              </w:tabs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3208E">
              <w:rPr>
                <w:rFonts w:ascii="Times New Roman" w:hAnsi="Times New Roman"/>
                <w:b/>
              </w:rPr>
              <w:t>Địa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chỉ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: </w:t>
            </w:r>
            <w:proofErr w:type="spellStart"/>
            <w:r w:rsidRPr="0013208E">
              <w:rPr>
                <w:rFonts w:ascii="Times New Roman" w:hAnsi="Times New Roman"/>
                <w:b/>
              </w:rPr>
              <w:t>Khu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nghiệp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nghệ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cao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I,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khu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nghệ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cao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Hòa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Lạc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Thạch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Thất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Nội</w:t>
            </w:r>
            <w:proofErr w:type="spellEnd"/>
            <w:r w:rsidRPr="0013208E">
              <w:rPr>
                <w:rFonts w:ascii="Times New Roman" w:hAnsi="Times New Roman"/>
                <w:b/>
              </w:rPr>
              <w:t>.</w:t>
            </w:r>
          </w:p>
          <w:p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 xml:space="preserve">VP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chính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: 124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Hoàng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Quốc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Việt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Cầu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Giấy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Nội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Việt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Nam.</w:t>
            </w:r>
          </w:p>
          <w:p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 xml:space="preserve">VPĐD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tại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TP HCM: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Tầng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8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tòa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Waseco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số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10 </w:t>
            </w:r>
            <w:proofErr w:type="spellStart"/>
            <w:r w:rsidRPr="0013208E">
              <w:rPr>
                <w:rFonts w:ascii="Times New Roman" w:hAnsi="Times New Roman"/>
                <w:b/>
              </w:rPr>
              <w:t>Phổ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Quang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quận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Tân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Bình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Tp.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Hồ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Chí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Minh.</w:t>
            </w:r>
          </w:p>
          <w:p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</w:t>
            </w:r>
            <w:r>
              <w:rPr>
                <w:rFonts w:ascii="Times New Roman" w:hAnsi="Times New Roman"/>
              </w:rPr>
              <w:t>-2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E67862" w:rsidRPr="0013208E" w:rsidTr="002A43C8">
        <w:trPr>
          <w:trHeight w:val="10673"/>
        </w:trPr>
        <w:tc>
          <w:tcPr>
            <w:tcW w:w="10225" w:type="dxa"/>
            <w:shd w:val="clear" w:color="auto" w:fill="auto"/>
          </w:tcPr>
          <w:p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67862" w:rsidRPr="0013208E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</w:rPr>
              <w:t>TRUNG TÂM CUNG ỨNG VẬT TƯ - VNPT TP. HỒ CHÍ MINH</w:t>
            </w:r>
          </w:p>
          <w:p w:rsidR="00E67862" w:rsidRPr="00E07709" w:rsidRDefault="00E67862" w:rsidP="007F33FF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13208E">
              <w:rPr>
                <w:rFonts w:ascii="Times New Roman" w:hAnsi="Times New Roman"/>
                <w:b/>
                <w:i/>
              </w:rPr>
              <w:t xml:space="preserve">   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</w:p>
          <w:p w:rsidR="00E67862" w:rsidRPr="0013208E" w:rsidRDefault="00E67862" w:rsidP="007F33FF">
            <w:pPr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HỢP ĐỒNG SỐ</w:t>
            </w:r>
            <w:r w:rsidRPr="009B29B1">
              <w:rPr>
                <w:rFonts w:ascii="Times New Roman" w:hAnsi="Times New Roman"/>
                <w:b/>
              </w:rPr>
              <w:t xml:space="preserve">:                   </w:t>
            </w:r>
            <w:r w:rsidR="008C6B57" w:rsidRPr="005B2B7D">
              <w:t>&lt;</w:t>
            </w:r>
            <w:proofErr w:type="spellStart"/>
            <w:r w:rsidR="008C6B57" w:rsidRPr="005B2B7D">
              <w:t>Idcontract</w:t>
            </w:r>
            <w:proofErr w:type="spellEnd"/>
            <w:r w:rsidR="008C6B57" w:rsidRPr="005B2B7D">
              <w:t>&gt;</w:t>
            </w:r>
            <w:r w:rsidRPr="005B2B7D">
              <w:t>/</w:t>
            </w:r>
            <w:r w:rsidRPr="00563622">
              <w:rPr>
                <w:rFonts w:ascii="Times New Roman" w:hAnsi="Times New Roman"/>
                <w:b/>
              </w:rPr>
              <w:t>ĐTRR-KHMS</w:t>
            </w:r>
          </w:p>
          <w:p w:rsidR="00E67862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:rsidR="00E67862" w:rsidRPr="0013208E" w:rsidRDefault="00E67862" w:rsidP="007F33FF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:rsidR="00E67862" w:rsidRPr="00E07709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:rsidR="00E67862" w:rsidRDefault="00E67862" w:rsidP="007F33FF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Pr="00A15667">
              <w:rPr>
                <w:rFonts w:ascii="Times New Roman" w:hAnsi="Times New Roman"/>
                <w:b/>
                <w:noProof/>
              </w:rPr>
              <w:t xml:space="preserve">VNPT </w:t>
            </w:r>
            <w:r w:rsidR="008C6B57" w:rsidRPr="005B2B7D">
              <w:t>&lt;</w:t>
            </w:r>
            <w:proofErr w:type="spellStart"/>
            <w:r w:rsidR="008C6B57" w:rsidRPr="005B2B7D">
              <w:t>Tentinh</w:t>
            </w:r>
            <w:proofErr w:type="spellEnd"/>
            <w:r w:rsidR="008C6B57" w:rsidRPr="005B2B7D">
              <w:t>&gt;</w:t>
            </w:r>
          </w:p>
          <w:p w:rsidR="00E67862" w:rsidRPr="00E07709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:rsidR="00E67862" w:rsidRPr="0013208E" w:rsidRDefault="00E67862" w:rsidP="007F33FF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</w:t>
            </w:r>
            <w:r w:rsidR="00CB07B4" w:rsidRPr="005B2B7D">
              <w:t>&lt;</w:t>
            </w:r>
            <w:proofErr w:type="spellStart"/>
            <w:r w:rsidR="00CB07B4" w:rsidRPr="005B2B7D">
              <w:t>Loaisanpham</w:t>
            </w:r>
            <w:proofErr w:type="spellEnd"/>
            <w:r w:rsidR="00CB07B4" w:rsidRPr="005B2B7D">
              <w:t>&gt;</w:t>
            </w:r>
          </w:p>
          <w:p w:rsidR="00E67862" w:rsidRDefault="00E67862" w:rsidP="007F33FF">
            <w:pPr>
              <w:tabs>
                <w:tab w:val="left" w:pos="5529"/>
              </w:tabs>
            </w:pP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PRODUCT </w:t>
            </w:r>
          </w:p>
          <w:tbl>
            <w:tblPr>
              <w:tblW w:w="9858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51"/>
              <w:gridCol w:w="3358"/>
              <w:gridCol w:w="1057"/>
              <w:gridCol w:w="1400"/>
              <w:gridCol w:w="1860"/>
            </w:tblGrid>
            <w:tr w:rsidR="00E67862" w:rsidRPr="00000994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STT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Mã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hàng</w:t>
                  </w:r>
                  <w:proofErr w:type="spellEnd"/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Tên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thiết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bị</w:t>
                  </w:r>
                  <w:proofErr w:type="spellEnd"/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Đơn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vị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tính</w:t>
                  </w:r>
                  <w:proofErr w:type="spellEnd"/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Thực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xuất</w:t>
                  </w:r>
                  <w:proofErr w:type="spellEnd"/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</w:rPr>
                    <w:t>Ghi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chú</w:t>
                  </w:r>
                  <w:proofErr w:type="spellEnd"/>
                </w:p>
              </w:tc>
            </w:tr>
            <w:tr w:rsidR="00E67862" w:rsidRPr="0063201E" w:rsidTr="002A43C8">
              <w:trPr>
                <w:trHeight w:val="8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67862" w:rsidRPr="00000994" w:rsidRDefault="00E67862" w:rsidP="0063201E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00099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67862" w:rsidRPr="002F3EE4" w:rsidRDefault="00DB3AE3" w:rsidP="002F3EE4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>
                    <w:rPr>
                      <w:rFonts w:ascii="Times New Roman" w:hAnsi="Times New Roman"/>
                    </w:rPr>
                    <w:t>Mahang</w:t>
                  </w:r>
                  <w:proofErr w:type="spellEnd"/>
                  <w:r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67862" w:rsidRPr="002F3EE4" w:rsidRDefault="00DB3AE3" w:rsidP="002F3EE4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>
                    <w:rPr>
                      <w:rFonts w:ascii="Times New Roman" w:hAnsi="Times New Roman"/>
                    </w:rPr>
                    <w:t>Tenthietbi</w:t>
                  </w:r>
                  <w:proofErr w:type="spellEnd"/>
                  <w:r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67862" w:rsidRPr="00000994" w:rsidRDefault="00E67862" w:rsidP="0063201E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B</w:t>
                  </w:r>
                  <w:r w:rsidRPr="00000994">
                    <w:rPr>
                      <w:rFonts w:ascii="Times New Roman" w:hAnsi="Times New Roman"/>
                    </w:rPr>
                    <w:t>ộ</w:t>
                  </w:r>
                  <w:proofErr w:type="spellEnd"/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67862" w:rsidRPr="00000994" w:rsidRDefault="00DB3AE3" w:rsidP="005E3F31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&lt;Th</w:t>
                  </w:r>
                  <w:bookmarkStart w:id="0" w:name="_GoBack"/>
                  <w:bookmarkEnd w:id="0"/>
                  <w:r>
                    <w:rPr>
                      <w:rFonts w:ascii="Times New Roman" w:hAnsi="Times New Roman"/>
                      <w:noProof/>
                    </w:rPr>
                    <w:t>ucxuat&gt;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67862" w:rsidRPr="0063201E" w:rsidRDefault="00594657" w:rsidP="005E3F31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&lt;Ghichu&gt;</w:t>
                  </w:r>
                </w:p>
              </w:tc>
            </w:tr>
          </w:tbl>
          <w:p w:rsidR="00E67862" w:rsidRPr="00D93C16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sz w:val="10"/>
              </w:rPr>
            </w:pPr>
          </w:p>
          <w:tbl>
            <w:tblPr>
              <w:tblW w:w="9975" w:type="dxa"/>
              <w:tblLayout w:type="fixed"/>
              <w:tblLook w:val="04A0" w:firstRow="1" w:lastRow="0" w:firstColumn="1" w:lastColumn="0" w:noHBand="0" w:noVBand="1"/>
            </w:tblPr>
            <w:tblGrid>
              <w:gridCol w:w="1309"/>
              <w:gridCol w:w="8666"/>
            </w:tblGrid>
            <w:tr w:rsidR="00E67862" w:rsidRPr="00000994" w:rsidTr="002A43C8">
              <w:trPr>
                <w:trHeight w:val="3244"/>
              </w:trPr>
              <w:tc>
                <w:tcPr>
                  <w:tcW w:w="656" w:type="pct"/>
                  <w:shd w:val="clear" w:color="auto" w:fill="auto"/>
                </w:tcPr>
                <w:p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KIỆN SỐ/</w:t>
                  </w:r>
                </w:p>
                <w:p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sz w:val="18"/>
                      <w:szCs w:val="18"/>
                    </w:rPr>
                    <w:t xml:space="preserve">CASE NUMBER: </w:t>
                  </w:r>
                  <w:r w:rsidRPr="00000994">
                    <w:rPr>
                      <w:rFonts w:ascii="Times New Roman" w:hAnsi="Times New Roman"/>
                    </w:rPr>
                    <w:t xml:space="preserve">                  </w:t>
                  </w:r>
                </w:p>
                <w:p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344" w:type="pct"/>
                  <w:shd w:val="clear" w:color="auto" w:fill="auto"/>
                </w:tcPr>
                <w:p w:rsidR="00E67862" w:rsidRPr="00AC063A" w:rsidRDefault="00E67862" w:rsidP="00947A2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eastAsia="en-US"/>
                    </w:rPr>
                  </w:pPr>
                  <w:r w:rsidRPr="00A15667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>20111819-001; /002; /003; /004; /005; /006; /007; /008; /009; /010</w:t>
                  </w:r>
                  <w:r w:rsidRPr="00AC063A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E67862" w:rsidRPr="00444DD0" w:rsidRDefault="00E67862" w:rsidP="007F33FF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  <w:p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</w:rPr>
            </w:pP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Hà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0ADD">
              <w:rPr>
                <w:rFonts w:ascii="Times New Roman" w:hAnsi="Times New Roman"/>
                <w:noProof/>
                <w:sz w:val="24"/>
                <w:szCs w:val="24"/>
              </w:rPr>
              <w:t>&lt;dd&gt;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/</w:t>
            </w:r>
            <w:r w:rsidR="00500ADD">
              <w:rPr>
                <w:rFonts w:ascii="Times New Roman" w:hAnsi="Times New Roman"/>
                <w:noProof/>
                <w:sz w:val="24"/>
                <w:szCs w:val="24"/>
              </w:rPr>
              <w:t>&lt;MM&gt;</w:t>
            </w:r>
            <w:r w:rsidRPr="000948BE">
              <w:rPr>
                <w:rFonts w:ascii="Times New Roman" w:hAnsi="Times New Roman"/>
                <w:noProof/>
                <w:sz w:val="24"/>
                <w:szCs w:val="24"/>
              </w:rPr>
              <w:t>/</w:t>
            </w:r>
            <w:r w:rsidR="00500ADD">
              <w:rPr>
                <w:rFonts w:ascii="Times New Roman" w:hAnsi="Times New Roman"/>
                <w:noProof/>
                <w:sz w:val="24"/>
                <w:szCs w:val="24"/>
              </w:rPr>
              <w:t>&lt;yyyy&gt;</w:t>
            </w:r>
          </w:p>
          <w:p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7862" w:rsidRPr="006D6E93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</w:p>
          <w:p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3F48">
              <w:rPr>
                <w:rFonts w:ascii="Times New Roman" w:hAnsi="Times New Roman"/>
                <w:b/>
                <w:sz w:val="24"/>
                <w:szCs w:val="24"/>
              </w:rPr>
              <w:t>NGÔ ANH TUẤN</w:t>
            </w:r>
          </w:p>
          <w:p w:rsidR="00E67862" w:rsidRPr="00E7637D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24"/>
              </w:rPr>
            </w:pPr>
          </w:p>
        </w:tc>
      </w:tr>
    </w:tbl>
    <w:p w:rsidR="00E67862" w:rsidRDefault="00E67862" w:rsidP="006B362B">
      <w:pPr>
        <w:rPr>
          <w:rFonts w:ascii="Times New Roman" w:hAnsi="Times New Roman"/>
        </w:rPr>
        <w:sectPr w:rsidR="00E67862" w:rsidSect="007F33FF">
          <w:headerReference w:type="default" r:id="rId8"/>
          <w:footerReference w:type="default" r:id="rId9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p w:rsidR="00E67862" w:rsidRDefault="00E67862" w:rsidP="006C249C">
      <w:pPr>
        <w:rPr>
          <w:smallCaps/>
          <w:u w:val="double"/>
        </w:rPr>
        <w:sectPr w:rsidR="00E67862" w:rsidSect="00BD42B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39" w:code="9"/>
          <w:pgMar w:top="142" w:right="720" w:bottom="709" w:left="720" w:header="90" w:footer="302" w:gutter="0"/>
          <w:cols w:space="720"/>
          <w:docGrid w:linePitch="360"/>
        </w:sectPr>
      </w:pPr>
    </w:p>
    <w:p w:rsidR="00E67862" w:rsidRDefault="00E67862" w:rsidP="006B362B">
      <w:pPr>
        <w:rPr>
          <w:rFonts w:ascii="Times New Roman" w:hAnsi="Times New Roman"/>
        </w:rPr>
        <w:sectPr w:rsidR="00E67862" w:rsidSect="007F33FF">
          <w:headerReference w:type="default" r:id="rId16"/>
          <w:footerReference w:type="default" r:id="rId17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p w:rsidR="00E67862" w:rsidRPr="004600F6" w:rsidRDefault="00E67862" w:rsidP="00614412">
      <w:pPr>
        <w:rPr>
          <w:smallCaps/>
          <w:u w:val="double"/>
        </w:rPr>
      </w:pPr>
    </w:p>
    <w:sectPr w:rsidR="00E67862" w:rsidRPr="004600F6" w:rsidSect="00E6786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7" w:h="16839" w:code="9"/>
      <w:pgMar w:top="142" w:right="720" w:bottom="709" w:left="720" w:header="90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6F5" w:rsidRDefault="005B16F5" w:rsidP="00A10E16">
      <w:pPr>
        <w:spacing w:after="0" w:line="240" w:lineRule="auto"/>
      </w:pPr>
      <w:r>
        <w:separator/>
      </w:r>
    </w:p>
  </w:endnote>
  <w:endnote w:type="continuationSeparator" w:id="0">
    <w:p w:rsidR="005B16F5" w:rsidRDefault="005B16F5" w:rsidP="00A1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862" w:rsidRPr="00832927" w:rsidRDefault="00E6786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862" w:rsidRDefault="00E678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862" w:rsidRPr="003F5497" w:rsidRDefault="00E67862">
    <w:pPr>
      <w:pStyle w:val="Footer"/>
      <w:jc w:val="center"/>
      <w:rPr>
        <w:rFonts w:ascii="Times New Roman" w:hAnsi="Times New Roman"/>
      </w:rPr>
    </w:pPr>
    <w:r w:rsidRPr="003F5497">
      <w:rPr>
        <w:rFonts w:ascii="Times New Roman" w:hAnsi="Times New Roman"/>
      </w:rPr>
      <w:t xml:space="preserve">Page </w:t>
    </w:r>
    <w:r w:rsidRPr="0053371A">
      <w:rPr>
        <w:rFonts w:ascii="Times New Roman" w:hAnsi="Times New Roman"/>
      </w:rPr>
      <w:t>1 of 1</w:t>
    </w:r>
  </w:p>
  <w:p w:rsidR="00E67862" w:rsidRDefault="00E6786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862" w:rsidRDefault="00E6786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862" w:rsidRPr="00832927" w:rsidRDefault="00E6786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F31" w:rsidRDefault="005E3F31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F31" w:rsidRPr="003F5497" w:rsidRDefault="005E3F31">
    <w:pPr>
      <w:pStyle w:val="Footer"/>
      <w:jc w:val="center"/>
      <w:rPr>
        <w:rFonts w:ascii="Times New Roman" w:hAnsi="Times New Roman"/>
      </w:rPr>
    </w:pPr>
    <w:r w:rsidRPr="003F5497">
      <w:rPr>
        <w:rFonts w:ascii="Times New Roman" w:hAnsi="Times New Roman"/>
      </w:rPr>
      <w:t xml:space="preserve">Page </w:t>
    </w:r>
    <w:r w:rsidRPr="0053371A">
      <w:rPr>
        <w:rFonts w:ascii="Times New Roman" w:hAnsi="Times New Roman"/>
      </w:rPr>
      <w:t>1 of 1</w:t>
    </w:r>
  </w:p>
  <w:p w:rsidR="005E3F31" w:rsidRDefault="005E3F3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F31" w:rsidRDefault="005E3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6F5" w:rsidRDefault="005B16F5" w:rsidP="00A10E16">
      <w:pPr>
        <w:spacing w:after="0" w:line="240" w:lineRule="auto"/>
      </w:pPr>
      <w:r>
        <w:separator/>
      </w:r>
    </w:p>
  </w:footnote>
  <w:footnote w:type="continuationSeparator" w:id="0">
    <w:p w:rsidR="005B16F5" w:rsidRDefault="005B16F5" w:rsidP="00A1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862" w:rsidRDefault="00327D6F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>
          <wp:extent cx="2142364" cy="664224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855" cy="66421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:rsidR="00E67862" w:rsidRPr="00D93C16" w:rsidRDefault="00E6786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862" w:rsidRDefault="00E67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862" w:rsidRPr="00D93C16" w:rsidRDefault="00E67862" w:rsidP="007F33FF">
    <w:pPr>
      <w:pStyle w:val="Header"/>
      <w:jc w:val="center"/>
      <w:rPr>
        <w:sz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862" w:rsidRDefault="00E6786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862" w:rsidRDefault="00327D6F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>
          <wp:extent cx="2142364" cy="664224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855" cy="66421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:rsidR="00E67862" w:rsidRPr="00D93C16" w:rsidRDefault="00E6786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F31" w:rsidRDefault="005E3F3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F31" w:rsidRPr="00D93C16" w:rsidRDefault="005E3F31" w:rsidP="007F33FF">
    <w:pPr>
      <w:pStyle w:val="Header"/>
      <w:jc w:val="center"/>
      <w:rPr>
        <w:sz w:val="18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F31" w:rsidRDefault="005E3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89"/>
    <w:multiLevelType w:val="singleLevel"/>
    <w:tmpl w:val="FA485B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6B"/>
    <w:rsid w:val="00006E52"/>
    <w:rsid w:val="000268FF"/>
    <w:rsid w:val="00073B38"/>
    <w:rsid w:val="000C79D1"/>
    <w:rsid w:val="000D3F48"/>
    <w:rsid w:val="000D5F8A"/>
    <w:rsid w:val="001123AC"/>
    <w:rsid w:val="00122233"/>
    <w:rsid w:val="00133860"/>
    <w:rsid w:val="00161FD3"/>
    <w:rsid w:val="00166AFB"/>
    <w:rsid w:val="001F4F88"/>
    <w:rsid w:val="0020052C"/>
    <w:rsid w:val="00204D65"/>
    <w:rsid w:val="0022402E"/>
    <w:rsid w:val="002641A8"/>
    <w:rsid w:val="0027098A"/>
    <w:rsid w:val="002942B3"/>
    <w:rsid w:val="0029738B"/>
    <w:rsid w:val="002A43C8"/>
    <w:rsid w:val="002F0D41"/>
    <w:rsid w:val="002F3EE4"/>
    <w:rsid w:val="00314527"/>
    <w:rsid w:val="0032506E"/>
    <w:rsid w:val="00327D6F"/>
    <w:rsid w:val="003468DC"/>
    <w:rsid w:val="0037461F"/>
    <w:rsid w:val="00381D08"/>
    <w:rsid w:val="003A4DA5"/>
    <w:rsid w:val="003B30AF"/>
    <w:rsid w:val="003B6CB8"/>
    <w:rsid w:val="003C1E06"/>
    <w:rsid w:val="003D14D4"/>
    <w:rsid w:val="003E642B"/>
    <w:rsid w:val="003E74DB"/>
    <w:rsid w:val="00402DF1"/>
    <w:rsid w:val="00444DD0"/>
    <w:rsid w:val="004600F6"/>
    <w:rsid w:val="004706A9"/>
    <w:rsid w:val="004E66F4"/>
    <w:rsid w:val="004F5AEA"/>
    <w:rsid w:val="00500ADD"/>
    <w:rsid w:val="00503B73"/>
    <w:rsid w:val="00594657"/>
    <w:rsid w:val="005947FA"/>
    <w:rsid w:val="0059705C"/>
    <w:rsid w:val="005B16F5"/>
    <w:rsid w:val="005B2B7D"/>
    <w:rsid w:val="005E3F31"/>
    <w:rsid w:val="005F0440"/>
    <w:rsid w:val="00607BA6"/>
    <w:rsid w:val="006116A4"/>
    <w:rsid w:val="00614412"/>
    <w:rsid w:val="0063201E"/>
    <w:rsid w:val="00632E83"/>
    <w:rsid w:val="006B362B"/>
    <w:rsid w:val="006B770D"/>
    <w:rsid w:val="006C249C"/>
    <w:rsid w:val="00703909"/>
    <w:rsid w:val="00734247"/>
    <w:rsid w:val="007B3D0E"/>
    <w:rsid w:val="007B4674"/>
    <w:rsid w:val="007D476B"/>
    <w:rsid w:val="007F33FF"/>
    <w:rsid w:val="007F43FC"/>
    <w:rsid w:val="007F6074"/>
    <w:rsid w:val="00804941"/>
    <w:rsid w:val="00807E3B"/>
    <w:rsid w:val="008C6B57"/>
    <w:rsid w:val="008C6BB2"/>
    <w:rsid w:val="00904657"/>
    <w:rsid w:val="00947A25"/>
    <w:rsid w:val="00976ECF"/>
    <w:rsid w:val="009A3C67"/>
    <w:rsid w:val="009B29B1"/>
    <w:rsid w:val="009C0CBC"/>
    <w:rsid w:val="00A00B65"/>
    <w:rsid w:val="00A10E16"/>
    <w:rsid w:val="00A2420E"/>
    <w:rsid w:val="00A5040E"/>
    <w:rsid w:val="00A54A1C"/>
    <w:rsid w:val="00A60993"/>
    <w:rsid w:val="00AC063A"/>
    <w:rsid w:val="00B27887"/>
    <w:rsid w:val="00B55385"/>
    <w:rsid w:val="00B72395"/>
    <w:rsid w:val="00BD42B4"/>
    <w:rsid w:val="00C028B6"/>
    <w:rsid w:val="00C26288"/>
    <w:rsid w:val="00C26C28"/>
    <w:rsid w:val="00C275C8"/>
    <w:rsid w:val="00C50441"/>
    <w:rsid w:val="00CA0BAF"/>
    <w:rsid w:val="00CA71D1"/>
    <w:rsid w:val="00CB07B4"/>
    <w:rsid w:val="00CC06DA"/>
    <w:rsid w:val="00CC73E1"/>
    <w:rsid w:val="00D12FA1"/>
    <w:rsid w:val="00D36992"/>
    <w:rsid w:val="00DB3AE3"/>
    <w:rsid w:val="00E03BE9"/>
    <w:rsid w:val="00E35F46"/>
    <w:rsid w:val="00E529B1"/>
    <w:rsid w:val="00E67862"/>
    <w:rsid w:val="00E730B0"/>
    <w:rsid w:val="00E801C4"/>
    <w:rsid w:val="00E8087F"/>
    <w:rsid w:val="00E828CF"/>
    <w:rsid w:val="00E869EE"/>
    <w:rsid w:val="00EC7E02"/>
    <w:rsid w:val="00F47B1E"/>
    <w:rsid w:val="00F8425F"/>
    <w:rsid w:val="00F92299"/>
    <w:rsid w:val="00FA10BA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63671-5B6F-44AF-ABBB-B121E0DF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62B"/>
    <w:pPr>
      <w:spacing w:after="200" w:line="276" w:lineRule="auto"/>
    </w:pPr>
    <w:rPr>
      <w:rFonts w:eastAsia="SimSu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B362B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B362B"/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362B"/>
    <w:rPr>
      <w:rFonts w:ascii="Tahoma" w:eastAsia="SimSun" w:hAnsi="Tahoma" w:cs="Tahoma"/>
      <w:sz w:val="16"/>
      <w:szCs w:val="16"/>
      <w:lang w:eastAsia="zh-CN"/>
    </w:rPr>
  </w:style>
  <w:style w:type="paragraph" w:styleId="ListBullet">
    <w:name w:val="List Bullet"/>
    <w:basedOn w:val="Normal"/>
    <w:uiPriority w:val="99"/>
    <w:unhideWhenUsed/>
    <w:rsid w:val="004600F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20_TTCUVT-HCM_012-2020_DA%2095K%20ONT%20GW040\PO6\CNKTCLTNM_012-2020_PO6\CNKTCLNM_THEO%20PL_HD%20012-2020_PO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FF53F-C5EC-4803-A9B2-F9D330198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CNKTCLNM_THEO PL_HD 012-2020_PO9</Template>
  <TotalTime>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Chung Nguyễn Xuân</cp:lastModifiedBy>
  <cp:revision>4</cp:revision>
  <cp:lastPrinted>2020-10-13T07:19:00Z</cp:lastPrinted>
  <dcterms:created xsi:type="dcterms:W3CDTF">2021-10-07T01:37:00Z</dcterms:created>
  <dcterms:modified xsi:type="dcterms:W3CDTF">2021-10-07T07:45:00Z</dcterms:modified>
</cp:coreProperties>
</file>